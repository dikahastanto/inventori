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Tabel pertama memiliki informasi header faktur, nama perusahaan, dan informasi kontak, judul faktur, nomor dan tanggal. Tabel kedua berisi informasi kontak pengiriman dan tagihan penerima. Tabel ketiga berisi komentar serta instruksi khusus, dan tabel keempat berisi staf penjualan, nomor pesanan pembelian, permintaan ulang, metode pengiriman, ketentuan dan titik F.O.B"/>
      </w:tblPr>
      <w:tblGrid>
        <w:gridCol w:w="5227"/>
        <w:gridCol w:w="5342"/>
      </w:tblGrid>
      <w:tr w:rsidR="000B17E1" w14:paraId="1046C82F" w14:textId="77777777" w:rsidTr="00B65C34">
        <w:tc>
          <w:tcPr>
            <w:tcW w:w="5342" w:type="dxa"/>
            <w:tcMar>
              <w:left w:w="115" w:type="dxa"/>
              <w:right w:w="115" w:type="dxa"/>
            </w:tcMar>
          </w:tcPr>
          <w:sdt>
            <w:sdtPr>
              <w:alias w:val="Masukkan nama perusahaan:"/>
              <w:tag w:val="Masukkan nama perusahaan:"/>
              <w:id w:val="241333376"/>
              <w:placeholder>
                <w:docPart w:val="61510477252844B484041C85C86BD98D"/>
              </w:placeholder>
              <w:showingPlcHdr/>
              <w:dataBinding w:prefixMappings="xmlns:ns0='http://schemas.openxmlformats.org/officeDocument/2006/extended-properties'" w:xpath="/ns0:Properties[1]/ns0:Company[1]" w:storeItemID="{6668398D-A668-4E3E-A5EB-62B293D839F1}"/>
              <w15:appearance w15:val="hidden"/>
              <w:text w:multiLine="1"/>
            </w:sdtPr>
            <w:sdtEndPr/>
            <w:sdtContent>
              <w:p w14:paraId="39432FFC" w14:textId="77777777" w:rsidR="000B17E1" w:rsidRPr="00F35B85" w:rsidRDefault="006B4C5A" w:rsidP="00F35B85">
                <w:pPr>
                  <w:pStyle w:val="Heading1"/>
                </w:pPr>
                <w:r w:rsidRPr="00F35B85">
                  <w:rPr>
                    <w:lang w:bidi="id-ID"/>
                  </w:rPr>
                  <w:t>Nama Perusahaan</w:t>
                </w:r>
              </w:p>
            </w:sdtContent>
          </w:sdt>
          <w:sdt>
            <w:sdtPr>
              <w:alias w:val="Masukkan slogan perusahaan:"/>
              <w:tag w:val="Masukkan slogan perusahaan:"/>
              <w:id w:val="241333385"/>
              <w:placeholder>
                <w:docPart w:val="18B0D74798C64915AB6E89A9B2288EA3"/>
              </w:placeholder>
              <w:temporary/>
              <w:showingPlcHdr/>
              <w15:appearance w15:val="hidden"/>
            </w:sdtPr>
            <w:sdtEndPr/>
            <w:sdtContent>
              <w:p w14:paraId="61949C14" w14:textId="77777777" w:rsidR="000B17E1" w:rsidRDefault="006B4C5A">
                <w:pPr>
                  <w:pStyle w:val="Slogan"/>
                </w:pPr>
                <w:r>
                  <w:rPr>
                    <w:lang w:bidi="id-ID"/>
                  </w:rPr>
                  <w:t>Slogan Perusahaan</w:t>
                </w:r>
              </w:p>
            </w:sdtContent>
          </w:sdt>
          <w:sdt>
            <w:sdtPr>
              <w:alias w:val="Masukkan alamat perusahaan:"/>
              <w:tag w:val="Masukkan alamat perusahaan:"/>
              <w:id w:val="241333393"/>
              <w:placeholder>
                <w:docPart w:val="53F7A1CFA9D64144BB99425961FAE012"/>
              </w:placeholder>
              <w:dataBinding w:prefixMappings="xmlns:ns0='http://schemas.microsoft.com/office/2006/coverPageProps'" w:xpath="/ns0:CoverPageProperties[1]/ns0:CompanyAddress[1]" w:storeItemID="{55AF091B-3C7A-41E3-B477-F2FDAA23CFDA}"/>
              <w15:appearance w15:val="hidden"/>
              <w:text w:multiLine="1"/>
            </w:sdtPr>
            <w:sdtEndPr/>
            <w:sdtContent>
              <w:p w14:paraId="1D349AB0" w14:textId="77777777" w:rsidR="000B17E1" w:rsidRDefault="00375FB6" w:rsidP="00F8619B">
                <w:r>
                  <w:rPr>
                    <w:lang w:val="en-US"/>
                  </w:rPr>
                  <w:t xml:space="preserve">Jalan </w:t>
                </w:r>
                <w:proofErr w:type="spellStart"/>
                <w:r>
                  <w:rPr>
                    <w:lang w:val="en-US"/>
                  </w:rPr>
                  <w:t>xxxxxx</w:t>
                </w:r>
                <w:proofErr w:type="spellEnd"/>
              </w:p>
            </w:sdtContent>
          </w:sdt>
          <w:p w14:paraId="061F093D" w14:textId="77777777" w:rsidR="00375FB6" w:rsidRPr="00375FB6" w:rsidRDefault="00375FB6" w:rsidP="00F8619B">
            <w:pPr>
              <w:rPr>
                <w:lang w:val="en-US"/>
              </w:rPr>
            </w:pPr>
            <w:r>
              <w:rPr>
                <w:lang w:val="en-US"/>
              </w:rPr>
              <w:t>(09876613434)</w:t>
            </w:r>
          </w:p>
          <w:p w14:paraId="6FB21E95" w14:textId="77777777" w:rsidR="000B17E1" w:rsidRPr="00375FB6" w:rsidRDefault="00375FB6" w:rsidP="00F8619B">
            <w:pPr>
              <w:rPr>
                <w:lang w:val="en-US"/>
              </w:rPr>
            </w:pPr>
            <w:r>
              <w:rPr>
                <w:lang w:val="en-US"/>
              </w:rPr>
              <w:t>(0721) 3234-234-432</w:t>
            </w:r>
          </w:p>
        </w:tc>
        <w:tc>
          <w:tcPr>
            <w:tcW w:w="5342" w:type="dxa"/>
            <w:tcMar>
              <w:left w:w="0" w:type="dxa"/>
              <w:right w:w="0" w:type="dxa"/>
            </w:tcMar>
          </w:tcPr>
          <w:tbl>
            <w:tblPr>
              <w:tblStyle w:val="TableGrid"/>
              <w:tblW w:w="5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el informasi tanggal, nomor, dan judul faktur"/>
            </w:tblPr>
            <w:tblGrid>
              <w:gridCol w:w="5342"/>
            </w:tblGrid>
            <w:tr w:rsidR="00856D18" w14:paraId="47952103" w14:textId="77777777" w:rsidTr="00B65C34">
              <w:trPr>
                <w:trHeight w:val="936"/>
              </w:trPr>
              <w:tc>
                <w:tcPr>
                  <w:tcW w:w="5342" w:type="dxa"/>
                </w:tcPr>
                <w:p w14:paraId="1F4C2787" w14:textId="77777777" w:rsidR="00856D18" w:rsidRPr="00F35B85" w:rsidRDefault="00C74EA2" w:rsidP="00F35B85">
                  <w:pPr>
                    <w:pStyle w:val="Title"/>
                  </w:pPr>
                  <w:sdt>
                    <w:sdtPr>
                      <w:alias w:val="Masukkan judul faktur:"/>
                      <w:tag w:val="Masukkan judul faktur:"/>
                      <w:id w:val="1393166117"/>
                      <w:placeholder>
                        <w:docPart w:val="945D394C00E44D8AAD0359A2E5B2375D"/>
                      </w:placeholder>
                      <w:temporary/>
                      <w:showingPlcHdr/>
                      <w15:appearance w15:val="hidden"/>
                    </w:sdtPr>
                    <w:sdtEndPr/>
                    <w:sdtContent>
                      <w:r w:rsidR="00F75FAE" w:rsidRPr="00F35B85">
                        <w:rPr>
                          <w:lang w:bidi="id-ID"/>
                        </w:rPr>
                        <w:t>FAKTUR</w:t>
                      </w:r>
                    </w:sdtContent>
                  </w:sdt>
                </w:p>
              </w:tc>
            </w:tr>
            <w:tr w:rsidR="00856D18" w14:paraId="5479245D" w14:textId="77777777" w:rsidTr="00B65C34">
              <w:trPr>
                <w:trHeight w:val="936"/>
              </w:trPr>
              <w:tc>
                <w:tcPr>
                  <w:tcW w:w="5342" w:type="dxa"/>
                  <w:vAlign w:val="bottom"/>
                </w:tcPr>
                <w:p w14:paraId="3F20480E" w14:textId="77777777" w:rsidR="00856D18" w:rsidRDefault="00856D18" w:rsidP="00B1432F">
                  <w:pPr>
                    <w:pStyle w:val="Heading2"/>
                  </w:pPr>
                </w:p>
              </w:tc>
            </w:tr>
          </w:tbl>
          <w:p w14:paraId="4674F779" w14:textId="77777777" w:rsidR="000B17E1" w:rsidRDefault="000B17E1">
            <w:pPr>
              <w:pStyle w:val="Heading1"/>
            </w:pPr>
          </w:p>
        </w:tc>
      </w:tr>
    </w:tbl>
    <w:tbl>
      <w:tblPr>
        <w:tblW w:w="5050" w:type="pct"/>
        <w:tblCellMar>
          <w:left w:w="115" w:type="dxa"/>
          <w:bottom w:w="58" w:type="dxa"/>
          <w:right w:w="115" w:type="dxa"/>
        </w:tblCellMar>
        <w:tblLook w:val="04A0" w:firstRow="1" w:lastRow="0" w:firstColumn="1" w:lastColumn="0" w:noHBand="0" w:noVBand="1"/>
        <w:tblDescription w:val="Tabel pertama memiliki informasi header faktur, nama perusahaan, dan informasi kontak, judul faktur, nomor dan tanggal. Tabel kedua berisi informasi kontak pengiriman dan tagihan penerima. Tabel ketiga berisi komentar serta instruksi khusus, dan tabel keempat berisi staf penjualan, nomor pesanan pembelian, permintaan ulang, metode pengiriman, ketentuan dan titik F.O.B"/>
      </w:tblPr>
      <w:tblGrid>
        <w:gridCol w:w="5303"/>
        <w:gridCol w:w="5268"/>
      </w:tblGrid>
      <w:tr w:rsidR="000B17E1" w14:paraId="3EDECCDA" w14:textId="77777777" w:rsidTr="00375FB6">
        <w:trPr>
          <w:trHeight w:val="349"/>
        </w:trPr>
        <w:tc>
          <w:tcPr>
            <w:tcW w:w="5302" w:type="dxa"/>
          </w:tcPr>
          <w:p w14:paraId="067A63C8" w14:textId="77777777" w:rsidR="000B17E1" w:rsidRPr="00B1432F" w:rsidRDefault="00C74EA2" w:rsidP="00B1432F">
            <w:pPr>
              <w:pStyle w:val="Heading3"/>
            </w:pPr>
            <w:sdt>
              <w:sdtPr>
                <w:alias w:val="Kepada:"/>
                <w:tag w:val="Kepada:"/>
                <w:id w:val="-1751190371"/>
                <w:placeholder>
                  <w:docPart w:val="382E2293FE964A1FA34ACB30985640CA"/>
                </w:placeholder>
                <w:temporary/>
                <w:showingPlcHdr/>
                <w15:appearance w15:val="hidden"/>
              </w:sdtPr>
              <w:sdtEndPr/>
              <w:sdtContent>
                <w:r w:rsidR="00E01E7E" w:rsidRPr="00B1432F">
                  <w:rPr>
                    <w:lang w:bidi="id-ID"/>
                  </w:rPr>
                  <w:t>Kepada:</w:t>
                </w:r>
              </w:sdtContent>
            </w:sdt>
          </w:p>
          <w:p w14:paraId="2052A5AF" w14:textId="77777777" w:rsidR="000B17E1" w:rsidRDefault="000B17E1" w:rsidP="00F8619B"/>
        </w:tc>
        <w:tc>
          <w:tcPr>
            <w:tcW w:w="5268" w:type="dxa"/>
          </w:tcPr>
          <w:p w14:paraId="1DAADCA1" w14:textId="77777777" w:rsidR="000B17E1" w:rsidRDefault="000B17E1" w:rsidP="00F8619B"/>
        </w:tc>
      </w:tr>
    </w:tbl>
    <w:p w14:paraId="0465A22A" w14:textId="77777777" w:rsidR="000B17E1" w:rsidRDefault="000B17E1"/>
    <w:tbl>
      <w:tblPr>
        <w:tblStyle w:val="PlainTable4"/>
        <w:tblW w:w="4996" w:type="pct"/>
        <w:tblLayout w:type="fixed"/>
        <w:tblLook w:val="04A0" w:firstRow="1" w:lastRow="0" w:firstColumn="1" w:lastColumn="0" w:noHBand="0" w:noVBand="1"/>
        <w:tblDescription w:val="Tabel pertama adalah tabel faktur utama, tabel kedua untuk subtotal, pajak penjualan, pengiriman &amp; penanganan, serta total pembayaran, tabel ketiga untuk membuat cek terutang, informasi untuk kontak dengan pertanyaan, serta ucapan terima kasih"/>
      </w:tblPr>
      <w:tblGrid>
        <w:gridCol w:w="3959"/>
        <w:gridCol w:w="2358"/>
        <w:gridCol w:w="2064"/>
        <w:gridCol w:w="2077"/>
      </w:tblGrid>
      <w:tr w:rsidR="000B17E1" w14:paraId="0CD091F0" w14:textId="77777777" w:rsidTr="00B06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4A0AC600" w14:textId="1958E3F4" w:rsidR="000B17E1" w:rsidRDefault="000B17E1" w:rsidP="00B06F67">
            <w:pPr>
              <w:pStyle w:val="Heading4"/>
              <w:outlineLvl w:val="3"/>
            </w:pPr>
            <w:bookmarkStart w:id="0" w:name="_GoBack"/>
            <w:bookmarkEnd w:id="0"/>
          </w:p>
        </w:tc>
        <w:tc>
          <w:tcPr>
            <w:tcW w:w="2356" w:type="dxa"/>
          </w:tcPr>
          <w:p w14:paraId="1A5AD64E" w14:textId="526C21C8" w:rsidR="000B17E1" w:rsidRDefault="000B17E1" w:rsidP="00B62E08">
            <w:pPr>
              <w:pStyle w:val="Heading4"/>
              <w:outlineLvl w:val="3"/>
              <w:cnfStyle w:val="100000000000" w:firstRow="1" w:lastRow="0" w:firstColumn="0" w:lastColumn="0" w:oddVBand="0" w:evenVBand="0" w:oddHBand="0" w:evenHBand="0" w:firstRowFirstColumn="0" w:firstRowLastColumn="0" w:lastRowFirstColumn="0" w:lastRowLastColumn="0"/>
            </w:pPr>
          </w:p>
        </w:tc>
        <w:tc>
          <w:tcPr>
            <w:tcW w:w="2062" w:type="dxa"/>
          </w:tcPr>
          <w:p w14:paraId="29DC1BD2" w14:textId="15B16B40" w:rsidR="000B17E1" w:rsidRDefault="000B17E1" w:rsidP="00B62E08">
            <w:pPr>
              <w:pStyle w:val="Heading4"/>
              <w:outlineLvl w:val="3"/>
              <w:cnfStyle w:val="100000000000" w:firstRow="1" w:lastRow="0" w:firstColumn="0" w:lastColumn="0" w:oddVBand="0" w:evenVBand="0" w:oddHBand="0" w:evenHBand="0" w:firstRowFirstColumn="0" w:firstRowLastColumn="0" w:lastRowFirstColumn="0" w:lastRowLastColumn="0"/>
            </w:pPr>
          </w:p>
        </w:tc>
        <w:tc>
          <w:tcPr>
            <w:tcW w:w="2075" w:type="dxa"/>
          </w:tcPr>
          <w:p w14:paraId="7C240494" w14:textId="5EEBC355" w:rsidR="000B17E1" w:rsidRDefault="000B17E1" w:rsidP="00B62E08">
            <w:pPr>
              <w:pStyle w:val="Heading4"/>
              <w:outlineLvl w:val="3"/>
              <w:cnfStyle w:val="100000000000" w:firstRow="1" w:lastRow="0" w:firstColumn="0" w:lastColumn="0" w:oddVBand="0" w:evenVBand="0" w:oddHBand="0" w:evenHBand="0" w:firstRowFirstColumn="0" w:firstRowLastColumn="0" w:lastRowFirstColumn="0" w:lastRowLastColumn="0"/>
            </w:pPr>
          </w:p>
        </w:tc>
      </w:tr>
    </w:tbl>
    <w:p w14:paraId="387B5484" w14:textId="77777777" w:rsidR="00184E25" w:rsidRDefault="00184E25" w:rsidP="004F72C5"/>
    <w:p w14:paraId="6E662BDC" w14:textId="77777777" w:rsidR="00B06F67" w:rsidRDefault="00B06F67" w:rsidP="004F72C5"/>
    <w:p w14:paraId="60AD83F1" w14:textId="77777777" w:rsidR="00B06F67" w:rsidRDefault="00B06F67" w:rsidP="004F72C5"/>
    <w:p w14:paraId="7BAB997A" w14:textId="77777777" w:rsidR="00B06F67" w:rsidRDefault="00B06F67" w:rsidP="004F72C5"/>
    <w:p w14:paraId="012BD0DD" w14:textId="77777777" w:rsidR="00B06F67" w:rsidRDefault="00B06F67" w:rsidP="004F72C5"/>
    <w:p w14:paraId="08F8655C" w14:textId="77777777" w:rsidR="00B06F67" w:rsidRDefault="00B06F67" w:rsidP="004F72C5"/>
    <w:p w14:paraId="3C55414E" w14:textId="77777777" w:rsidR="00B06F67" w:rsidRDefault="00B06F67" w:rsidP="004F72C5"/>
    <w:p w14:paraId="2DB72C3C" w14:textId="77777777" w:rsidR="00B06F67" w:rsidRDefault="00B06F67" w:rsidP="004F72C5"/>
    <w:p w14:paraId="6728C253" w14:textId="77777777" w:rsidR="00B06F67" w:rsidRDefault="00B06F67" w:rsidP="004F72C5"/>
    <w:p w14:paraId="21B3E3C3" w14:textId="77777777" w:rsidR="00B06F67" w:rsidRDefault="00B06F67" w:rsidP="004F72C5"/>
    <w:p w14:paraId="0D35821D" w14:textId="77777777" w:rsidR="00B06F67" w:rsidRDefault="00B06F67" w:rsidP="004F72C5"/>
    <w:p w14:paraId="58CD56F2" w14:textId="77777777" w:rsidR="00B06F67" w:rsidRDefault="00B06F67" w:rsidP="004F72C5"/>
    <w:p w14:paraId="588D5588" w14:textId="77777777" w:rsidR="004F64EA" w:rsidRDefault="004F64EA" w:rsidP="004F72C5"/>
    <w:p w14:paraId="41173785" w14:textId="77777777" w:rsidR="004F64EA" w:rsidRDefault="004F64EA" w:rsidP="004F72C5"/>
    <w:p w14:paraId="32B9BF7C" w14:textId="77777777" w:rsidR="00B06F67" w:rsidRDefault="00B06F67" w:rsidP="004F72C5"/>
    <w:p w14:paraId="1AF3CD8B" w14:textId="77777777" w:rsidR="004F64EA" w:rsidRDefault="004F64EA" w:rsidP="004F72C5"/>
    <w:p w14:paraId="16210AA4" w14:textId="77777777" w:rsidR="00B06F67" w:rsidRDefault="00B06F67" w:rsidP="004F72C5"/>
    <w:p w14:paraId="0CA1F173" w14:textId="77777777" w:rsidR="004F64EA" w:rsidRDefault="004F64EA" w:rsidP="004F72C5"/>
    <w:p w14:paraId="3BB88146" w14:textId="77777777" w:rsidR="00B06F67" w:rsidRDefault="00B06F67" w:rsidP="004F72C5">
      <w:pPr>
        <w:rPr>
          <w:lang w:val="en-US"/>
        </w:rPr>
      </w:pPr>
      <w:r>
        <w:rPr>
          <w:lang w:val="en-US"/>
        </w:rPr>
        <w:t>SUB TOTAL</w:t>
      </w:r>
      <w:r>
        <w:rPr>
          <w:lang w:val="en-US"/>
        </w:rPr>
        <w:tab/>
      </w:r>
      <w:r>
        <w:rPr>
          <w:lang w:val="en-US"/>
        </w:rPr>
        <w:tab/>
        <w:t>:</w:t>
      </w:r>
    </w:p>
    <w:p w14:paraId="3044329F" w14:textId="77777777" w:rsidR="00B06F67" w:rsidRDefault="00B06F67" w:rsidP="004F72C5">
      <w:pPr>
        <w:rPr>
          <w:lang w:val="en-US"/>
        </w:rPr>
      </w:pPr>
      <w:r>
        <w:rPr>
          <w:lang w:val="en-US"/>
        </w:rPr>
        <w:tab/>
      </w:r>
    </w:p>
    <w:p w14:paraId="4356CF95" w14:textId="77777777" w:rsidR="00B06F67" w:rsidRDefault="00B06F67" w:rsidP="004F72C5">
      <w:pPr>
        <w:rPr>
          <w:lang w:val="en-US"/>
        </w:rPr>
      </w:pPr>
      <w:r>
        <w:rPr>
          <w:lang w:val="en-US"/>
        </w:rPr>
        <w:t>POTONGAN</w:t>
      </w:r>
      <w:r>
        <w:rPr>
          <w:lang w:val="en-US"/>
        </w:rPr>
        <w:tab/>
      </w:r>
      <w:r>
        <w:rPr>
          <w:lang w:val="en-US"/>
        </w:rPr>
        <w:tab/>
        <w:t>:</w:t>
      </w:r>
    </w:p>
    <w:p w14:paraId="74666E74" w14:textId="77777777" w:rsidR="00B06F67" w:rsidRDefault="00B06F67" w:rsidP="004F72C5">
      <w:pPr>
        <w:rPr>
          <w:lang w:val="en-US"/>
        </w:rPr>
      </w:pPr>
    </w:p>
    <w:p w14:paraId="18A8447D" w14:textId="77777777" w:rsidR="00B06F67" w:rsidRDefault="00B06F67" w:rsidP="004F72C5">
      <w:pPr>
        <w:rPr>
          <w:lang w:val="en-US"/>
        </w:rPr>
      </w:pPr>
      <w:r>
        <w:rPr>
          <w:lang w:val="en-US"/>
        </w:rPr>
        <w:t>TOTAL TRANSAKSI</w:t>
      </w:r>
      <w:r>
        <w:rPr>
          <w:lang w:val="en-US"/>
        </w:rPr>
        <w:tab/>
        <w:t>:</w:t>
      </w:r>
    </w:p>
    <w:p w14:paraId="0A583C11" w14:textId="77777777" w:rsidR="004F64EA" w:rsidRDefault="004F64EA" w:rsidP="004F72C5">
      <w:pPr>
        <w:rPr>
          <w:lang w:val="en-US"/>
        </w:rPr>
      </w:pPr>
    </w:p>
    <w:tbl>
      <w:tblPr>
        <w:tblStyle w:val="GridTable1Light-Accent1"/>
        <w:tblpPr w:leftFromText="180" w:rightFromText="180" w:vertAnchor="text" w:horzAnchor="margin" w:tblpY="119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Tabel pertama adalah tabel faktur utama, tabel kedua untuk subtotal, pajak penjualan, pengiriman &amp; penanganan, serta total pembayaran, tabel ketiga untuk membuat cek terutang, informasi untuk kontak dengan pertanyaan, serta ucapan terima kasih"/>
      </w:tblPr>
      <w:tblGrid>
        <w:gridCol w:w="10466"/>
      </w:tblGrid>
      <w:tr w:rsidR="004F64EA" w14:paraId="1E69863E" w14:textId="77777777" w:rsidTr="004F64EA">
        <w:tc>
          <w:tcPr>
            <w:tcW w:w="10466" w:type="dxa"/>
            <w:tcMar>
              <w:top w:w="288" w:type="dxa"/>
              <w:bottom w:w="115" w:type="dxa"/>
            </w:tcMar>
          </w:tcPr>
          <w:p w14:paraId="760504AE" w14:textId="77777777" w:rsidR="004F64EA" w:rsidRDefault="004F64EA" w:rsidP="004F64EA">
            <w:sdt>
              <w:sdtPr>
                <w:alias w:val="Cek terutang diberikan kepada:"/>
                <w:tag w:val="Cek terutang diberikan kepada:"/>
                <w:id w:val="-1227909888"/>
                <w:placeholder>
                  <w:docPart w:val="DA6316C82B264C1EA52618E0289ACCD1"/>
                </w:placeholder>
                <w:temporary/>
                <w:showingPlcHdr/>
                <w15:appearance w15:val="hidden"/>
              </w:sdtPr>
              <w:sdtContent>
                <w:r>
                  <w:rPr>
                    <w:lang w:bidi="id-ID"/>
                  </w:rPr>
                  <w:t>Cek terutang diberikan kepada</w:t>
                </w:r>
              </w:sdtContent>
            </w:sdt>
            <w:r>
              <w:rPr>
                <w:lang w:bidi="id-ID"/>
              </w:rPr>
              <w:t xml:space="preserve"> </w:t>
            </w:r>
            <w:sdt>
              <w:sdtPr>
                <w:alias w:val="Nama perusahaan:"/>
                <w:tag w:val="Nama perusahaan:"/>
                <w:id w:val="241333536"/>
                <w:placeholder>
                  <w:docPart w:val="326F5754E0F5445083F5115CE03FA267"/>
                </w:placeholder>
                <w:showingPlcHdr/>
                <w:dataBinding w:prefixMappings="xmlns:ns0='http://schemas.openxmlformats.org/officeDocument/2006/extended-properties'" w:xpath="/ns0:Properties[1]/ns0:Company[1]" w:storeItemID="{6668398D-A668-4E3E-A5EB-62B293D839F1}"/>
                <w15:appearance w15:val="hidden"/>
                <w:text/>
              </w:sdtPr>
              <w:sdtContent>
                <w:r>
                  <w:rPr>
                    <w:lang w:bidi="id-ID"/>
                  </w:rPr>
                  <w:t>Nama Perusahaan</w:t>
                </w:r>
              </w:sdtContent>
            </w:sdt>
            <w:r>
              <w:rPr>
                <w:lang w:bidi="id-ID"/>
              </w:rPr>
              <w:t>.</w:t>
            </w:r>
          </w:p>
          <w:p w14:paraId="3991835E" w14:textId="77777777" w:rsidR="004F64EA" w:rsidRDefault="004F64EA" w:rsidP="004F64EA">
            <w:sdt>
              <w:sdtPr>
                <w:alias w:val="Jika memiliki pertanyaan terkait faktur ini, hubungi:"/>
                <w:tag w:val="Jika memiliki pertanyaan terkait faktur ini, hubungi:"/>
                <w:id w:val="1340276880"/>
                <w:placeholder>
                  <w:docPart w:val="E12F95F5D22846FAB621E0E1B96B60BC"/>
                </w:placeholder>
                <w:temporary/>
                <w:showingPlcHdr/>
                <w15:appearance w15:val="hidden"/>
              </w:sdtPr>
              <w:sdtContent>
                <w:r w:rsidRPr="009C4DBD">
                  <w:rPr>
                    <w:lang w:bidi="id-ID"/>
                  </w:rPr>
                  <w:t>Jika memiliki pertanyaan terkait faktur ini,</w:t>
                </w:r>
              </w:sdtContent>
            </w:sdt>
            <w:r w:rsidRPr="009C4DBD">
              <w:rPr>
                <w:lang w:bidi="id-ID"/>
              </w:rPr>
              <w:t xml:space="preserve"> </w:t>
            </w:r>
            <w:sdt>
              <w:sdtPr>
                <w:alias w:val="hubungi:"/>
                <w:tag w:val="hubungi:"/>
                <w:id w:val="-1644964002"/>
                <w:placeholder>
                  <w:docPart w:val="38AF02F92BCC4A498E058084F833AE2C"/>
                </w:placeholder>
                <w:temporary/>
                <w:showingPlcHdr/>
                <w15:appearance w15:val="hidden"/>
              </w:sdtPr>
              <w:sdtContent>
                <w:r>
                  <w:rPr>
                    <w:lang w:bidi="id-ID"/>
                  </w:rPr>
                  <w:t>hubungi:</w:t>
                </w:r>
              </w:sdtContent>
            </w:sdt>
            <w:r w:rsidRPr="009C4DBD">
              <w:rPr>
                <w:lang w:bidi="id-ID"/>
              </w:rPr>
              <w:t xml:space="preserve"> </w:t>
            </w:r>
            <w:sdt>
              <w:sdtPr>
                <w:alias w:val="Masukkan nama Anda:"/>
                <w:tag w:val="Masukkan nama Anda:"/>
                <w:id w:val="1714162358"/>
                <w:placeholder>
                  <w:docPart w:val="D9CC184284E649669375496931D7D6A1"/>
                </w:placeholder>
                <w:temporary/>
                <w:showingPlcHdr/>
                <w15:appearance w15:val="hidden"/>
              </w:sdtPr>
              <w:sdtContent>
                <w:r>
                  <w:rPr>
                    <w:lang w:bidi="id-ID"/>
                  </w:rPr>
                  <w:t>Nama Anda</w:t>
                </w:r>
              </w:sdtContent>
            </w:sdt>
            <w:r w:rsidRPr="009C4DBD">
              <w:rPr>
                <w:lang w:bidi="id-ID"/>
              </w:rPr>
              <w:t xml:space="preserve"> </w:t>
            </w:r>
            <w:sdt>
              <w:sdtPr>
                <w:alias w:val="Hubungi di:"/>
                <w:tag w:val="Hubungi di:"/>
                <w:id w:val="-972742786"/>
                <w:placeholder>
                  <w:docPart w:val="34B8E14EA9D64A7DB279990E24206479"/>
                </w:placeholder>
                <w:temporary/>
                <w:showingPlcHdr/>
                <w15:appearance w15:val="hidden"/>
              </w:sdtPr>
              <w:sdtContent>
                <w:r>
                  <w:rPr>
                    <w:lang w:bidi="id-ID"/>
                  </w:rPr>
                  <w:t>di</w:t>
                </w:r>
              </w:sdtContent>
            </w:sdt>
            <w:r w:rsidRPr="009C4DBD">
              <w:rPr>
                <w:lang w:bidi="id-ID"/>
              </w:rPr>
              <w:t xml:space="preserve"> </w:t>
            </w:r>
            <w:sdt>
              <w:sdtPr>
                <w:alias w:val="Masukkan nomor telepon perusahaan:"/>
                <w:tag w:val="Masukkan nomor telepon perusahaan:"/>
                <w:id w:val="241333561"/>
                <w:placeholder>
                  <w:docPart w:val="34B724C4406241BAA00247ADAF53F928"/>
                </w:placeholder>
                <w:showingPlcHdr/>
                <w:dataBinding w:prefixMappings="xmlns:ns0='http://schemas.microsoft.com/office/2006/coverPageProps'" w:xpath="/ns0:CoverPageProperties[1]/ns0:CompanyPhone[1]" w:storeItemID="{55AF091B-3C7A-41E3-B477-F2FDAA23CFDA}"/>
                <w15:appearance w15:val="hidden"/>
                <w:text/>
              </w:sdtPr>
              <w:sdtContent>
                <w:r>
                  <w:rPr>
                    <w:lang w:bidi="id-ID"/>
                  </w:rPr>
                  <w:t>Nomor Telepon</w:t>
                </w:r>
              </w:sdtContent>
            </w:sdt>
            <w:r w:rsidRPr="009C4DBD">
              <w:rPr>
                <w:lang w:bidi="id-ID"/>
              </w:rPr>
              <w:t xml:space="preserve"> </w:t>
            </w:r>
            <w:sdt>
              <w:sdtPr>
                <w:alias w:val="Atau email:"/>
                <w:tag w:val="Atau email:"/>
                <w:id w:val="1230884056"/>
                <w:placeholder>
                  <w:docPart w:val="04069397E0CD44F39A204373E55969CB"/>
                </w:placeholder>
                <w:temporary/>
                <w:showingPlcHdr/>
                <w15:appearance w15:val="hidden"/>
              </w:sdtPr>
              <w:sdtContent>
                <w:r>
                  <w:rPr>
                    <w:lang w:bidi="id-ID"/>
                  </w:rPr>
                  <w:t>atau</w:t>
                </w:r>
              </w:sdtContent>
            </w:sdt>
            <w:r w:rsidRPr="009C4DBD">
              <w:rPr>
                <w:lang w:bidi="id-ID"/>
              </w:rPr>
              <w:t xml:space="preserve"> </w:t>
            </w:r>
            <w:sdt>
              <w:sdtPr>
                <w:alias w:val="Masukkan email perusahaan:"/>
                <w:tag w:val="Masukkan email perusahaan:"/>
                <w:id w:val="241333573"/>
                <w:placeholder>
                  <w:docPart w:val="DEAAE207ADA14B24BBDD07FB28A61E15"/>
                </w:placeholder>
                <w:showingPlcHdr/>
                <w:dataBinding w:prefixMappings="xmlns:ns0='http://schemas.microsoft.com/office/2006/coverPageProps'" w:xpath="/ns0:CoverPageProperties[1]/ns0:CompanyEmail[1]" w:storeItemID="{55AF091B-3C7A-41E3-B477-F2FDAA23CFDA}"/>
                <w15:appearance w15:val="hidden"/>
                <w:text w:multiLine="1"/>
              </w:sdtPr>
              <w:sdtContent>
                <w:r>
                  <w:rPr>
                    <w:lang w:bidi="id-ID"/>
                  </w:rPr>
                  <w:t>Email</w:t>
                </w:r>
              </w:sdtContent>
            </w:sdt>
            <w:r w:rsidRPr="009C4DBD">
              <w:rPr>
                <w:lang w:bidi="id-ID"/>
              </w:rPr>
              <w:t>.</w:t>
            </w:r>
          </w:p>
        </w:tc>
      </w:tr>
      <w:tr w:rsidR="004F64EA" w:rsidRPr="005524FD" w14:paraId="785B2F9C" w14:textId="77777777" w:rsidTr="004F64EA">
        <w:tc>
          <w:tcPr>
            <w:tcW w:w="10466" w:type="dxa"/>
          </w:tcPr>
          <w:p w14:paraId="514FAAE0" w14:textId="77777777" w:rsidR="004F64EA" w:rsidRPr="005524FD" w:rsidRDefault="004F64EA" w:rsidP="004F64EA">
            <w:pPr>
              <w:pStyle w:val="Heading4"/>
              <w:outlineLvl w:val="3"/>
            </w:pPr>
            <w:sdt>
              <w:sdtPr>
                <w:alias w:val="Terima kasih atas kerja sama Anda:"/>
                <w:tag w:val="Terima kasih atas kerja sama Anda:"/>
                <w:id w:val="1338572466"/>
                <w:placeholder>
                  <w:docPart w:val="813F230DB27C4F858B25F03F0D94824B"/>
                </w:placeholder>
                <w:temporary/>
                <w:showingPlcHdr/>
                <w15:appearance w15:val="hidden"/>
              </w:sdtPr>
              <w:sdtContent>
                <w:r w:rsidRPr="005524FD">
                  <w:rPr>
                    <w:lang w:bidi="id-ID"/>
                  </w:rPr>
                  <w:t>Terima kasih atas kerja sama Anda!</w:t>
                </w:r>
              </w:sdtContent>
            </w:sdt>
          </w:p>
        </w:tc>
      </w:tr>
    </w:tbl>
    <w:p w14:paraId="5D3E6483" w14:textId="77777777" w:rsidR="00B06F67" w:rsidRPr="00B06F67" w:rsidRDefault="00B06F67" w:rsidP="004F72C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Hormat</w:t>
      </w:r>
      <w:proofErr w:type="spellEnd"/>
      <w:r>
        <w:rPr>
          <w:lang w:val="en-US"/>
        </w:rPr>
        <w:t xml:space="preserve"> Kami</w:t>
      </w:r>
    </w:p>
    <w:sectPr w:rsidR="00B06F67" w:rsidRPr="00B06F67" w:rsidSect="000967D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80E9B" w14:textId="77777777" w:rsidR="00C74EA2" w:rsidRDefault="00C74EA2" w:rsidP="00602102">
      <w:r>
        <w:separator/>
      </w:r>
    </w:p>
  </w:endnote>
  <w:endnote w:type="continuationSeparator" w:id="0">
    <w:p w14:paraId="63BC21AB" w14:textId="77777777" w:rsidR="00C74EA2" w:rsidRDefault="00C74EA2"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CFA14" w14:textId="77777777" w:rsidR="00C74EA2" w:rsidRDefault="00C74EA2" w:rsidP="00602102">
      <w:r>
        <w:separator/>
      </w:r>
    </w:p>
  </w:footnote>
  <w:footnote w:type="continuationSeparator" w:id="0">
    <w:p w14:paraId="2A6B57D4" w14:textId="77777777" w:rsidR="00C74EA2" w:rsidRDefault="00C74EA2"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B6"/>
    <w:rsid w:val="00044386"/>
    <w:rsid w:val="00074F96"/>
    <w:rsid w:val="000967DE"/>
    <w:rsid w:val="000B17E1"/>
    <w:rsid w:val="000D0754"/>
    <w:rsid w:val="000F4DBE"/>
    <w:rsid w:val="001543E1"/>
    <w:rsid w:val="00160348"/>
    <w:rsid w:val="00184E25"/>
    <w:rsid w:val="001B5363"/>
    <w:rsid w:val="001E0FD3"/>
    <w:rsid w:val="001E6DD2"/>
    <w:rsid w:val="002E3D51"/>
    <w:rsid w:val="002F4BA1"/>
    <w:rsid w:val="0031549A"/>
    <w:rsid w:val="00362932"/>
    <w:rsid w:val="00375FB6"/>
    <w:rsid w:val="00381330"/>
    <w:rsid w:val="003C59AE"/>
    <w:rsid w:val="0042240B"/>
    <w:rsid w:val="0043168A"/>
    <w:rsid w:val="00464C82"/>
    <w:rsid w:val="004F64EA"/>
    <w:rsid w:val="004F72C5"/>
    <w:rsid w:val="005272A2"/>
    <w:rsid w:val="005524FD"/>
    <w:rsid w:val="005964BE"/>
    <w:rsid w:val="005C5B97"/>
    <w:rsid w:val="00602102"/>
    <w:rsid w:val="00623975"/>
    <w:rsid w:val="00644758"/>
    <w:rsid w:val="006479CF"/>
    <w:rsid w:val="006B1498"/>
    <w:rsid w:val="006B4C5A"/>
    <w:rsid w:val="0070247A"/>
    <w:rsid w:val="007034AB"/>
    <w:rsid w:val="00710955"/>
    <w:rsid w:val="0078217D"/>
    <w:rsid w:val="007C601A"/>
    <w:rsid w:val="00820B2B"/>
    <w:rsid w:val="00856D18"/>
    <w:rsid w:val="00864A39"/>
    <w:rsid w:val="00870088"/>
    <w:rsid w:val="008773FD"/>
    <w:rsid w:val="00882C99"/>
    <w:rsid w:val="008C793D"/>
    <w:rsid w:val="0094399F"/>
    <w:rsid w:val="009538CD"/>
    <w:rsid w:val="00967599"/>
    <w:rsid w:val="0099175F"/>
    <w:rsid w:val="009A090A"/>
    <w:rsid w:val="009C13BA"/>
    <w:rsid w:val="009C4DBD"/>
    <w:rsid w:val="009D13FC"/>
    <w:rsid w:val="00A1405C"/>
    <w:rsid w:val="00A253A9"/>
    <w:rsid w:val="00A4589C"/>
    <w:rsid w:val="00A94A24"/>
    <w:rsid w:val="00AB7EB7"/>
    <w:rsid w:val="00AE5583"/>
    <w:rsid w:val="00AF2058"/>
    <w:rsid w:val="00B06F67"/>
    <w:rsid w:val="00B1432F"/>
    <w:rsid w:val="00B15E47"/>
    <w:rsid w:val="00B51AAA"/>
    <w:rsid w:val="00B62E08"/>
    <w:rsid w:val="00B65C34"/>
    <w:rsid w:val="00BD12C5"/>
    <w:rsid w:val="00C467A8"/>
    <w:rsid w:val="00C74EA2"/>
    <w:rsid w:val="00CA46F2"/>
    <w:rsid w:val="00CD319D"/>
    <w:rsid w:val="00CD7C08"/>
    <w:rsid w:val="00D37145"/>
    <w:rsid w:val="00D456C2"/>
    <w:rsid w:val="00D60FC2"/>
    <w:rsid w:val="00E01E7E"/>
    <w:rsid w:val="00E11A1B"/>
    <w:rsid w:val="00E125CB"/>
    <w:rsid w:val="00E25A90"/>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107A6F5"/>
  <w15:docId w15:val="{B4EB7199-293A-4CB6-83F5-AACFEDAF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096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inventori\kasir\Fpdf\TF100021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510477252844B484041C85C86BD98D"/>
        <w:category>
          <w:name w:val="General"/>
          <w:gallery w:val="placeholder"/>
        </w:category>
        <w:types>
          <w:type w:val="bbPlcHdr"/>
        </w:types>
        <w:behaviors>
          <w:behavior w:val="content"/>
        </w:behaviors>
        <w:guid w:val="{7D39A24C-1ABA-40D4-8B3D-EEE8D67EE143}"/>
      </w:docPartPr>
      <w:docPartBody>
        <w:p w:rsidR="00000000" w:rsidRDefault="0063028A">
          <w:pPr>
            <w:pStyle w:val="61510477252844B484041C85C86BD98D"/>
          </w:pPr>
          <w:r w:rsidRPr="00F35B85">
            <w:rPr>
              <w:lang w:bidi="id-ID"/>
            </w:rPr>
            <w:t>Nama Perusahaan</w:t>
          </w:r>
        </w:p>
      </w:docPartBody>
    </w:docPart>
    <w:docPart>
      <w:docPartPr>
        <w:name w:val="18B0D74798C64915AB6E89A9B2288EA3"/>
        <w:category>
          <w:name w:val="General"/>
          <w:gallery w:val="placeholder"/>
        </w:category>
        <w:types>
          <w:type w:val="bbPlcHdr"/>
        </w:types>
        <w:behaviors>
          <w:behavior w:val="content"/>
        </w:behaviors>
        <w:guid w:val="{B7A8CDFF-F18E-475A-8291-B8DB37ECDE59}"/>
      </w:docPartPr>
      <w:docPartBody>
        <w:p w:rsidR="00000000" w:rsidRDefault="0063028A">
          <w:pPr>
            <w:pStyle w:val="18B0D74798C64915AB6E89A9B2288EA3"/>
          </w:pPr>
          <w:r>
            <w:rPr>
              <w:lang w:bidi="id-ID"/>
            </w:rPr>
            <w:t>Slogan Perusahaan</w:t>
          </w:r>
        </w:p>
      </w:docPartBody>
    </w:docPart>
    <w:docPart>
      <w:docPartPr>
        <w:name w:val="53F7A1CFA9D64144BB99425961FAE012"/>
        <w:category>
          <w:name w:val="General"/>
          <w:gallery w:val="placeholder"/>
        </w:category>
        <w:types>
          <w:type w:val="bbPlcHdr"/>
        </w:types>
        <w:behaviors>
          <w:behavior w:val="content"/>
        </w:behaviors>
        <w:guid w:val="{88CD18FF-ACDF-46A6-8019-22CBF8BB58DE}"/>
      </w:docPartPr>
      <w:docPartBody>
        <w:p w:rsidR="00000000" w:rsidRDefault="0063028A">
          <w:pPr>
            <w:pStyle w:val="53F7A1CFA9D64144BB99425961FAE012"/>
          </w:pPr>
          <w:r>
            <w:rPr>
              <w:lang w:bidi="id-ID"/>
            </w:rPr>
            <w:t>Alamat Perusahaan</w:t>
          </w:r>
        </w:p>
      </w:docPartBody>
    </w:docPart>
    <w:docPart>
      <w:docPartPr>
        <w:name w:val="945D394C00E44D8AAD0359A2E5B2375D"/>
        <w:category>
          <w:name w:val="General"/>
          <w:gallery w:val="placeholder"/>
        </w:category>
        <w:types>
          <w:type w:val="bbPlcHdr"/>
        </w:types>
        <w:behaviors>
          <w:behavior w:val="content"/>
        </w:behaviors>
        <w:guid w:val="{D3F21B8D-3E40-4AB0-9AE7-344FD4E1B15C}"/>
      </w:docPartPr>
      <w:docPartBody>
        <w:p w:rsidR="00000000" w:rsidRDefault="0063028A">
          <w:pPr>
            <w:pStyle w:val="945D394C00E44D8AAD0359A2E5B2375D"/>
          </w:pPr>
          <w:r w:rsidRPr="00F35B85">
            <w:rPr>
              <w:lang w:bidi="id-ID"/>
            </w:rPr>
            <w:t>FAKTUR</w:t>
          </w:r>
        </w:p>
      </w:docPartBody>
    </w:docPart>
    <w:docPart>
      <w:docPartPr>
        <w:name w:val="382E2293FE964A1FA34ACB30985640CA"/>
        <w:category>
          <w:name w:val="General"/>
          <w:gallery w:val="placeholder"/>
        </w:category>
        <w:types>
          <w:type w:val="bbPlcHdr"/>
        </w:types>
        <w:behaviors>
          <w:behavior w:val="content"/>
        </w:behaviors>
        <w:guid w:val="{DE7965D9-5A2B-48C7-A9F6-DEC5647A1509}"/>
      </w:docPartPr>
      <w:docPartBody>
        <w:p w:rsidR="00000000" w:rsidRDefault="0063028A">
          <w:pPr>
            <w:pStyle w:val="382E2293FE964A1FA34ACB30985640CA"/>
          </w:pPr>
          <w:r w:rsidRPr="00B1432F">
            <w:rPr>
              <w:lang w:bidi="id-ID"/>
            </w:rPr>
            <w:t>Kepada:</w:t>
          </w:r>
        </w:p>
      </w:docPartBody>
    </w:docPart>
    <w:docPart>
      <w:docPartPr>
        <w:name w:val="DA6316C82B264C1EA52618E0289ACCD1"/>
        <w:category>
          <w:name w:val="General"/>
          <w:gallery w:val="placeholder"/>
        </w:category>
        <w:types>
          <w:type w:val="bbPlcHdr"/>
        </w:types>
        <w:behaviors>
          <w:behavior w:val="content"/>
        </w:behaviors>
        <w:guid w:val="{71BD78F2-7765-4BA3-A23B-6654C6B068B1}"/>
      </w:docPartPr>
      <w:docPartBody>
        <w:p w:rsidR="00000000" w:rsidRDefault="00DA0685" w:rsidP="00DA0685">
          <w:pPr>
            <w:pStyle w:val="DA6316C82B264C1EA52618E0289ACCD1"/>
          </w:pPr>
          <w:r>
            <w:rPr>
              <w:lang w:bidi="id-ID"/>
            </w:rPr>
            <w:t>Cek terutang diberikan kepada</w:t>
          </w:r>
        </w:p>
      </w:docPartBody>
    </w:docPart>
    <w:docPart>
      <w:docPartPr>
        <w:name w:val="326F5754E0F5445083F5115CE03FA267"/>
        <w:category>
          <w:name w:val="General"/>
          <w:gallery w:val="placeholder"/>
        </w:category>
        <w:types>
          <w:type w:val="bbPlcHdr"/>
        </w:types>
        <w:behaviors>
          <w:behavior w:val="content"/>
        </w:behaviors>
        <w:guid w:val="{D729E3F7-E010-4A3A-853F-785C440171A8}"/>
      </w:docPartPr>
      <w:docPartBody>
        <w:p w:rsidR="00000000" w:rsidRDefault="00DA0685" w:rsidP="00DA0685">
          <w:pPr>
            <w:pStyle w:val="326F5754E0F5445083F5115CE03FA267"/>
          </w:pPr>
          <w:r>
            <w:rPr>
              <w:lang w:bidi="id-ID"/>
            </w:rPr>
            <w:t>Nama Perusahaan</w:t>
          </w:r>
        </w:p>
      </w:docPartBody>
    </w:docPart>
    <w:docPart>
      <w:docPartPr>
        <w:name w:val="E12F95F5D22846FAB621E0E1B96B60BC"/>
        <w:category>
          <w:name w:val="General"/>
          <w:gallery w:val="placeholder"/>
        </w:category>
        <w:types>
          <w:type w:val="bbPlcHdr"/>
        </w:types>
        <w:behaviors>
          <w:behavior w:val="content"/>
        </w:behaviors>
        <w:guid w:val="{CE8587AD-07FA-4001-B6A5-8EE2887FB9D6}"/>
      </w:docPartPr>
      <w:docPartBody>
        <w:p w:rsidR="00000000" w:rsidRDefault="00DA0685" w:rsidP="00DA0685">
          <w:pPr>
            <w:pStyle w:val="E12F95F5D22846FAB621E0E1B96B60BC"/>
          </w:pPr>
          <w:r w:rsidRPr="009C4DBD">
            <w:rPr>
              <w:lang w:bidi="id-ID"/>
            </w:rPr>
            <w:t>Jika memiliki pertanyaan terkait faktur ini,</w:t>
          </w:r>
        </w:p>
      </w:docPartBody>
    </w:docPart>
    <w:docPart>
      <w:docPartPr>
        <w:name w:val="38AF02F92BCC4A498E058084F833AE2C"/>
        <w:category>
          <w:name w:val="General"/>
          <w:gallery w:val="placeholder"/>
        </w:category>
        <w:types>
          <w:type w:val="bbPlcHdr"/>
        </w:types>
        <w:behaviors>
          <w:behavior w:val="content"/>
        </w:behaviors>
        <w:guid w:val="{2E9BBAEB-7CBD-4320-8717-EA7080632D04}"/>
      </w:docPartPr>
      <w:docPartBody>
        <w:p w:rsidR="00000000" w:rsidRDefault="00DA0685" w:rsidP="00DA0685">
          <w:pPr>
            <w:pStyle w:val="38AF02F92BCC4A498E058084F833AE2C"/>
          </w:pPr>
          <w:r>
            <w:rPr>
              <w:lang w:bidi="id-ID"/>
            </w:rPr>
            <w:t>hubungi:</w:t>
          </w:r>
        </w:p>
      </w:docPartBody>
    </w:docPart>
    <w:docPart>
      <w:docPartPr>
        <w:name w:val="D9CC184284E649669375496931D7D6A1"/>
        <w:category>
          <w:name w:val="General"/>
          <w:gallery w:val="placeholder"/>
        </w:category>
        <w:types>
          <w:type w:val="bbPlcHdr"/>
        </w:types>
        <w:behaviors>
          <w:behavior w:val="content"/>
        </w:behaviors>
        <w:guid w:val="{92DF0E0A-EE44-40B6-98AB-5B4BEC06C566}"/>
      </w:docPartPr>
      <w:docPartBody>
        <w:p w:rsidR="00000000" w:rsidRDefault="00DA0685" w:rsidP="00DA0685">
          <w:pPr>
            <w:pStyle w:val="D9CC184284E649669375496931D7D6A1"/>
          </w:pPr>
          <w:r>
            <w:rPr>
              <w:lang w:bidi="id-ID"/>
            </w:rPr>
            <w:t>Nama Anda</w:t>
          </w:r>
        </w:p>
      </w:docPartBody>
    </w:docPart>
    <w:docPart>
      <w:docPartPr>
        <w:name w:val="34B8E14EA9D64A7DB279990E24206479"/>
        <w:category>
          <w:name w:val="General"/>
          <w:gallery w:val="placeholder"/>
        </w:category>
        <w:types>
          <w:type w:val="bbPlcHdr"/>
        </w:types>
        <w:behaviors>
          <w:behavior w:val="content"/>
        </w:behaviors>
        <w:guid w:val="{7EA72379-E759-4E76-B705-F0F51BBBB688}"/>
      </w:docPartPr>
      <w:docPartBody>
        <w:p w:rsidR="00000000" w:rsidRDefault="00DA0685" w:rsidP="00DA0685">
          <w:pPr>
            <w:pStyle w:val="34B8E14EA9D64A7DB279990E24206479"/>
          </w:pPr>
          <w:r>
            <w:rPr>
              <w:lang w:bidi="id-ID"/>
            </w:rPr>
            <w:t>di</w:t>
          </w:r>
        </w:p>
      </w:docPartBody>
    </w:docPart>
    <w:docPart>
      <w:docPartPr>
        <w:name w:val="34B724C4406241BAA00247ADAF53F928"/>
        <w:category>
          <w:name w:val="General"/>
          <w:gallery w:val="placeholder"/>
        </w:category>
        <w:types>
          <w:type w:val="bbPlcHdr"/>
        </w:types>
        <w:behaviors>
          <w:behavior w:val="content"/>
        </w:behaviors>
        <w:guid w:val="{B9B786CD-024D-46AC-A06E-8B507248A8EE}"/>
      </w:docPartPr>
      <w:docPartBody>
        <w:p w:rsidR="00000000" w:rsidRDefault="00DA0685" w:rsidP="00DA0685">
          <w:pPr>
            <w:pStyle w:val="34B724C4406241BAA00247ADAF53F928"/>
          </w:pPr>
          <w:r>
            <w:rPr>
              <w:lang w:bidi="id-ID"/>
            </w:rPr>
            <w:t>Nomor Telepon</w:t>
          </w:r>
        </w:p>
      </w:docPartBody>
    </w:docPart>
    <w:docPart>
      <w:docPartPr>
        <w:name w:val="04069397E0CD44F39A204373E55969CB"/>
        <w:category>
          <w:name w:val="General"/>
          <w:gallery w:val="placeholder"/>
        </w:category>
        <w:types>
          <w:type w:val="bbPlcHdr"/>
        </w:types>
        <w:behaviors>
          <w:behavior w:val="content"/>
        </w:behaviors>
        <w:guid w:val="{E381DCF4-94A6-45F6-BB2C-51E05756D99C}"/>
      </w:docPartPr>
      <w:docPartBody>
        <w:p w:rsidR="00000000" w:rsidRDefault="00DA0685" w:rsidP="00DA0685">
          <w:pPr>
            <w:pStyle w:val="04069397E0CD44F39A204373E55969CB"/>
          </w:pPr>
          <w:r>
            <w:rPr>
              <w:lang w:bidi="id-ID"/>
            </w:rPr>
            <w:t>atau</w:t>
          </w:r>
        </w:p>
      </w:docPartBody>
    </w:docPart>
    <w:docPart>
      <w:docPartPr>
        <w:name w:val="DEAAE207ADA14B24BBDD07FB28A61E15"/>
        <w:category>
          <w:name w:val="General"/>
          <w:gallery w:val="placeholder"/>
        </w:category>
        <w:types>
          <w:type w:val="bbPlcHdr"/>
        </w:types>
        <w:behaviors>
          <w:behavior w:val="content"/>
        </w:behaviors>
        <w:guid w:val="{F46973E3-C92B-4D54-B4BC-F48D63E0091A}"/>
      </w:docPartPr>
      <w:docPartBody>
        <w:p w:rsidR="00000000" w:rsidRDefault="00DA0685" w:rsidP="00DA0685">
          <w:pPr>
            <w:pStyle w:val="DEAAE207ADA14B24BBDD07FB28A61E15"/>
          </w:pPr>
          <w:r>
            <w:rPr>
              <w:lang w:bidi="id-ID"/>
            </w:rPr>
            <w:t>Email</w:t>
          </w:r>
        </w:p>
      </w:docPartBody>
    </w:docPart>
    <w:docPart>
      <w:docPartPr>
        <w:name w:val="813F230DB27C4F858B25F03F0D94824B"/>
        <w:category>
          <w:name w:val="General"/>
          <w:gallery w:val="placeholder"/>
        </w:category>
        <w:types>
          <w:type w:val="bbPlcHdr"/>
        </w:types>
        <w:behaviors>
          <w:behavior w:val="content"/>
        </w:behaviors>
        <w:guid w:val="{5FF81A5F-7D85-4284-BC22-831F73F21900}"/>
      </w:docPartPr>
      <w:docPartBody>
        <w:p w:rsidR="00000000" w:rsidRDefault="00DA0685" w:rsidP="00DA0685">
          <w:pPr>
            <w:pStyle w:val="813F230DB27C4F858B25F03F0D94824B"/>
          </w:pPr>
          <w:r w:rsidRPr="005524FD">
            <w:rPr>
              <w:lang w:bidi="id-ID"/>
            </w:rPr>
            <w:t>Terima kasih atas kerja sama Anda!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85"/>
    <w:rsid w:val="0063028A"/>
    <w:rsid w:val="00DA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10477252844B484041C85C86BD98D">
    <w:name w:val="61510477252844B484041C85C86BD98D"/>
  </w:style>
  <w:style w:type="paragraph" w:customStyle="1" w:styleId="18B0D74798C64915AB6E89A9B2288EA3">
    <w:name w:val="18B0D74798C64915AB6E89A9B2288EA3"/>
  </w:style>
  <w:style w:type="paragraph" w:customStyle="1" w:styleId="53F7A1CFA9D64144BB99425961FAE012">
    <w:name w:val="53F7A1CFA9D64144BB99425961FAE012"/>
  </w:style>
  <w:style w:type="paragraph" w:customStyle="1" w:styleId="7BA9E4101A0A40A8B58F69AB33FABBDA">
    <w:name w:val="7BA9E4101A0A40A8B58F69AB33FABBDA"/>
  </w:style>
  <w:style w:type="paragraph" w:customStyle="1" w:styleId="B39AADB2864F4E3EA48EB2471A952390">
    <w:name w:val="B39AADB2864F4E3EA48EB2471A952390"/>
  </w:style>
  <w:style w:type="paragraph" w:customStyle="1" w:styleId="E90A1B7C1C0C4456A02E92E6B67C724D">
    <w:name w:val="E90A1B7C1C0C4456A02E92E6B67C724D"/>
  </w:style>
  <w:style w:type="paragraph" w:customStyle="1" w:styleId="29C7C0783CEB4723A39F0D03397571EC">
    <w:name w:val="29C7C0783CEB4723A39F0D03397571EC"/>
  </w:style>
  <w:style w:type="paragraph" w:customStyle="1" w:styleId="945D394C00E44D8AAD0359A2E5B2375D">
    <w:name w:val="945D394C00E44D8AAD0359A2E5B2375D"/>
  </w:style>
  <w:style w:type="paragraph" w:customStyle="1" w:styleId="7D32A6A94DFF41CAA6451F5CD129AC3B">
    <w:name w:val="7D32A6A94DFF41CAA6451F5CD129AC3B"/>
  </w:style>
  <w:style w:type="paragraph" w:customStyle="1" w:styleId="78DFA3A3D9D14A858D9CC5DA7E01F572">
    <w:name w:val="78DFA3A3D9D14A858D9CC5DA7E01F572"/>
  </w:style>
  <w:style w:type="paragraph" w:customStyle="1" w:styleId="2CE53D5748E645B483A88D3EAAF6761B">
    <w:name w:val="2CE53D5748E645B483A88D3EAAF6761B"/>
  </w:style>
  <w:style w:type="paragraph" w:customStyle="1" w:styleId="5D5725F5BE9640B0AE2C8FEE1CD39F2D">
    <w:name w:val="5D5725F5BE9640B0AE2C8FEE1CD39F2D"/>
  </w:style>
  <w:style w:type="paragraph" w:customStyle="1" w:styleId="382E2293FE964A1FA34ACB30985640CA">
    <w:name w:val="382E2293FE964A1FA34ACB30985640CA"/>
  </w:style>
  <w:style w:type="paragraph" w:customStyle="1" w:styleId="28B56A6667644473878DDEEBD3942D0C">
    <w:name w:val="28B56A6667644473878DDEEBD3942D0C"/>
  </w:style>
  <w:style w:type="paragraph" w:customStyle="1" w:styleId="E9C0CDF585A047EA81D10B8BDBD4F2FE">
    <w:name w:val="E9C0CDF585A047EA81D10B8BDBD4F2FE"/>
  </w:style>
  <w:style w:type="paragraph" w:customStyle="1" w:styleId="37889EBFEC4E48DD8E3805B6DD459D09">
    <w:name w:val="37889EBFEC4E48DD8E3805B6DD459D09"/>
  </w:style>
  <w:style w:type="paragraph" w:customStyle="1" w:styleId="F63C5296FCBA490DB8A4F9B2381E7567">
    <w:name w:val="F63C5296FCBA490DB8A4F9B2381E7567"/>
  </w:style>
  <w:style w:type="paragraph" w:customStyle="1" w:styleId="428C7822E14C4B6280F4D65766248CC4">
    <w:name w:val="428C7822E14C4B6280F4D65766248CC4"/>
  </w:style>
  <w:style w:type="paragraph" w:customStyle="1" w:styleId="ABA8FFC03B7E473784006CDED23995DF">
    <w:name w:val="ABA8FFC03B7E473784006CDED23995DF"/>
  </w:style>
  <w:style w:type="paragraph" w:customStyle="1" w:styleId="FB7EAF469FAE404F9C63A9B674D3B51E">
    <w:name w:val="FB7EAF469FAE404F9C63A9B674D3B51E"/>
  </w:style>
  <w:style w:type="paragraph" w:customStyle="1" w:styleId="98465570E463475B89B275352E0677DD">
    <w:name w:val="98465570E463475B89B275352E0677DD"/>
  </w:style>
  <w:style w:type="paragraph" w:customStyle="1" w:styleId="B493CFA485EF49FDAD44A55E22934CD4">
    <w:name w:val="B493CFA485EF49FDAD44A55E22934CD4"/>
  </w:style>
  <w:style w:type="paragraph" w:customStyle="1" w:styleId="A18D352952E54355BB7C4B7A761F4D7A">
    <w:name w:val="A18D352952E54355BB7C4B7A761F4D7A"/>
  </w:style>
  <w:style w:type="paragraph" w:customStyle="1" w:styleId="1D5E0602689F4B35BF85F2EFBA2D89D2">
    <w:name w:val="1D5E0602689F4B35BF85F2EFBA2D89D2"/>
  </w:style>
  <w:style w:type="paragraph" w:customStyle="1" w:styleId="97EBADEEA5924E0493C55990EABE1332">
    <w:name w:val="97EBADEEA5924E0493C55990EABE1332"/>
  </w:style>
  <w:style w:type="paragraph" w:customStyle="1" w:styleId="C8A5278EB4FA49E1ADDF3139ED44A19E">
    <w:name w:val="C8A5278EB4FA49E1ADDF3139ED44A19E"/>
  </w:style>
  <w:style w:type="paragraph" w:customStyle="1" w:styleId="4BF476E00B064283A862385004904232">
    <w:name w:val="4BF476E00B064283A862385004904232"/>
  </w:style>
  <w:style w:type="paragraph" w:customStyle="1" w:styleId="0EBB4888B180483FB958EE08C0AE3CFC">
    <w:name w:val="0EBB4888B180483FB958EE08C0AE3CFC"/>
  </w:style>
  <w:style w:type="paragraph" w:customStyle="1" w:styleId="0FA1A4A8D5E045F49413BF1CAE3C382B">
    <w:name w:val="0FA1A4A8D5E045F49413BF1CAE3C382B"/>
  </w:style>
  <w:style w:type="paragraph" w:customStyle="1" w:styleId="205EDE7EEC644629B619CFDF8EB0F419">
    <w:name w:val="205EDE7EEC644629B619CFDF8EB0F419"/>
  </w:style>
  <w:style w:type="paragraph" w:customStyle="1" w:styleId="D5D027D8022544B797C0D9685D476F7E">
    <w:name w:val="D5D027D8022544B797C0D9685D476F7E"/>
  </w:style>
  <w:style w:type="paragraph" w:customStyle="1" w:styleId="4BD217DFC83A4EF5BE4C92B8704ECB9E">
    <w:name w:val="4BD217DFC83A4EF5BE4C92B8704ECB9E"/>
  </w:style>
  <w:style w:type="paragraph" w:customStyle="1" w:styleId="5DAC19279B0A4DE4BC37276103645506">
    <w:name w:val="5DAC19279B0A4DE4BC37276103645506"/>
  </w:style>
  <w:style w:type="paragraph" w:customStyle="1" w:styleId="B0EE29D8546649AC8D59E8F050DEA767">
    <w:name w:val="B0EE29D8546649AC8D59E8F050DEA767"/>
  </w:style>
  <w:style w:type="paragraph" w:customStyle="1" w:styleId="A32A5213DF5F493584B485AE6252C765">
    <w:name w:val="A32A5213DF5F493584B485AE6252C765"/>
  </w:style>
  <w:style w:type="paragraph" w:customStyle="1" w:styleId="88ACBCA676C4499285832C21C2C6EDC1">
    <w:name w:val="88ACBCA676C4499285832C21C2C6EDC1"/>
  </w:style>
  <w:style w:type="paragraph" w:customStyle="1" w:styleId="E8CDE95DBFEE4F8B87BC2F81495933FD">
    <w:name w:val="E8CDE95DBFEE4F8B87BC2F81495933FD"/>
  </w:style>
  <w:style w:type="paragraph" w:customStyle="1" w:styleId="6433794B477649ABA0F6A285D4C31F9C">
    <w:name w:val="6433794B477649ABA0F6A285D4C31F9C"/>
  </w:style>
  <w:style w:type="paragraph" w:customStyle="1" w:styleId="814FA3D4312740CBADA5243C9F9E9835">
    <w:name w:val="814FA3D4312740CBADA5243C9F9E9835"/>
  </w:style>
  <w:style w:type="paragraph" w:customStyle="1" w:styleId="BF9796E7B85A4F07951A70539A3EAD44">
    <w:name w:val="BF9796E7B85A4F07951A70539A3EAD44"/>
  </w:style>
  <w:style w:type="paragraph" w:customStyle="1" w:styleId="C9A1D721F32041FEAD913177C18F2ED9">
    <w:name w:val="C9A1D721F32041FEAD913177C18F2ED9"/>
  </w:style>
  <w:style w:type="paragraph" w:customStyle="1" w:styleId="D52CCCF0D8494E33AA51EC161ECB1F44">
    <w:name w:val="D52CCCF0D8494E33AA51EC161ECB1F44"/>
  </w:style>
  <w:style w:type="paragraph" w:customStyle="1" w:styleId="1F028C3DE8F04EFEB42AC36140272446">
    <w:name w:val="1F028C3DE8F04EFEB42AC36140272446"/>
  </w:style>
  <w:style w:type="paragraph" w:customStyle="1" w:styleId="874655AB7FC64F4684E6A5C1D75CC8CF">
    <w:name w:val="874655AB7FC64F4684E6A5C1D75CC8CF"/>
  </w:style>
  <w:style w:type="paragraph" w:customStyle="1" w:styleId="7A85E88E2BFB414DA2494C69614049A6">
    <w:name w:val="7A85E88E2BFB414DA2494C69614049A6"/>
  </w:style>
  <w:style w:type="paragraph" w:customStyle="1" w:styleId="6C7BC26558414F7B92A47C62E62F89EF">
    <w:name w:val="6C7BC26558414F7B92A47C62E62F89EF"/>
  </w:style>
  <w:style w:type="paragraph" w:customStyle="1" w:styleId="AA18970888204CB3A59F2BAAC35D169B">
    <w:name w:val="AA18970888204CB3A59F2BAAC35D169B"/>
  </w:style>
  <w:style w:type="paragraph" w:customStyle="1" w:styleId="F7E2D80312EA430BB60A27291814364D">
    <w:name w:val="F7E2D80312EA430BB60A27291814364D"/>
  </w:style>
  <w:style w:type="paragraph" w:customStyle="1" w:styleId="3142F57FBEB64F08AB55F565B7C982EF">
    <w:name w:val="3142F57FBEB64F08AB55F565B7C982EF"/>
  </w:style>
  <w:style w:type="paragraph" w:customStyle="1" w:styleId="5A5B5B09B476497E86BF4DDDF58DD3EA">
    <w:name w:val="5A5B5B09B476497E86BF4DDDF58DD3EA"/>
  </w:style>
  <w:style w:type="paragraph" w:customStyle="1" w:styleId="028BA108ED674C78AC2C18EA96C1E3F4">
    <w:name w:val="028BA108ED674C78AC2C18EA96C1E3F4"/>
  </w:style>
  <w:style w:type="paragraph" w:customStyle="1" w:styleId="0C3699270F5B459784FEFA59D0AC265A">
    <w:name w:val="0C3699270F5B459784FEFA59D0AC265A"/>
  </w:style>
  <w:style w:type="paragraph" w:customStyle="1" w:styleId="7975BFCC97BD4240ACFD1E37E8F370DF">
    <w:name w:val="7975BFCC97BD4240ACFD1E37E8F370DF"/>
  </w:style>
  <w:style w:type="paragraph" w:customStyle="1" w:styleId="62721B4A9A0C4C0499997362E297FFC9">
    <w:name w:val="62721B4A9A0C4C0499997362E297FFC9"/>
  </w:style>
  <w:style w:type="paragraph" w:customStyle="1" w:styleId="F82EE45B17F443A6964611184435D569">
    <w:name w:val="F82EE45B17F443A6964611184435D569"/>
  </w:style>
  <w:style w:type="paragraph" w:customStyle="1" w:styleId="0CBB891E448444C8BF09E6418CEE432C">
    <w:name w:val="0CBB891E448444C8BF09E6418CEE432C"/>
  </w:style>
  <w:style w:type="paragraph" w:customStyle="1" w:styleId="F33CC78BDAC04BC282D96E3BAD97D34C">
    <w:name w:val="F33CC78BDAC04BC282D96E3BAD97D34C"/>
  </w:style>
  <w:style w:type="paragraph" w:customStyle="1" w:styleId="BA865F8353F94F5BBEBADB65E94A43C2">
    <w:name w:val="BA865F8353F94F5BBEBADB65E94A43C2"/>
  </w:style>
  <w:style w:type="paragraph" w:customStyle="1" w:styleId="1792C8B1F8A74284B2A2F75EDEF1119E">
    <w:name w:val="1792C8B1F8A74284B2A2F75EDEF1119E"/>
  </w:style>
  <w:style w:type="paragraph" w:customStyle="1" w:styleId="508D9F954C6F4B4CAEAEE47C08023977">
    <w:name w:val="508D9F954C6F4B4CAEAEE47C08023977"/>
  </w:style>
  <w:style w:type="paragraph" w:customStyle="1" w:styleId="42BBB83389EC4F9FA534622F35974CC8">
    <w:name w:val="42BBB83389EC4F9FA534622F35974CC8"/>
  </w:style>
  <w:style w:type="paragraph" w:customStyle="1" w:styleId="929898C63B414B5DAFA393AAA875189E">
    <w:name w:val="929898C63B414B5DAFA393AAA875189E"/>
  </w:style>
  <w:style w:type="paragraph" w:customStyle="1" w:styleId="C601BD845A88459EA7D49868D98C5399">
    <w:name w:val="C601BD845A88459EA7D49868D98C5399"/>
  </w:style>
  <w:style w:type="paragraph" w:customStyle="1" w:styleId="BE0828B518434774A9B0A3F7BA870AEA">
    <w:name w:val="BE0828B518434774A9B0A3F7BA870AEA"/>
  </w:style>
  <w:style w:type="paragraph" w:customStyle="1" w:styleId="AEF93FADB5D84E48B61DBAFA31975CF1">
    <w:name w:val="AEF93FADB5D84E48B61DBAFA31975CF1"/>
  </w:style>
  <w:style w:type="paragraph" w:customStyle="1" w:styleId="BF9F3B96902B41AA9422E3E800A6FB59">
    <w:name w:val="BF9F3B96902B41AA9422E3E800A6FB59"/>
  </w:style>
  <w:style w:type="paragraph" w:customStyle="1" w:styleId="871E44FE51AF48EAB7DB0E171B23172E">
    <w:name w:val="871E44FE51AF48EAB7DB0E171B23172E"/>
  </w:style>
  <w:style w:type="paragraph" w:customStyle="1" w:styleId="1BABB5F211A342BCA79C9606F5D94D17">
    <w:name w:val="1BABB5F211A342BCA79C9606F5D94D17"/>
  </w:style>
  <w:style w:type="paragraph" w:customStyle="1" w:styleId="530148271D7043F79A031BE871ED3695">
    <w:name w:val="530148271D7043F79A031BE871ED3695"/>
  </w:style>
  <w:style w:type="paragraph" w:customStyle="1" w:styleId="482326EDA91E41FB9FB18FA8FD9D9EEF">
    <w:name w:val="482326EDA91E41FB9FB18FA8FD9D9EEF"/>
  </w:style>
  <w:style w:type="paragraph" w:customStyle="1" w:styleId="2FE3100216AF473E831315AE4E3FE72C">
    <w:name w:val="2FE3100216AF473E831315AE4E3FE72C"/>
  </w:style>
  <w:style w:type="paragraph" w:customStyle="1" w:styleId="5BE2BB21BF714A19BAC1A3720231E542">
    <w:name w:val="5BE2BB21BF714A19BAC1A3720231E542"/>
  </w:style>
  <w:style w:type="paragraph" w:customStyle="1" w:styleId="A8D6E200661C4BD7BD91D310DA2B1E17">
    <w:name w:val="A8D6E200661C4BD7BD91D310DA2B1E17"/>
  </w:style>
  <w:style w:type="paragraph" w:customStyle="1" w:styleId="7554C5B7AD294A2F9FE66CD85180DF85">
    <w:name w:val="7554C5B7AD294A2F9FE66CD85180DF85"/>
  </w:style>
  <w:style w:type="paragraph" w:customStyle="1" w:styleId="B6067CDF31ED4E689FDFA08CD03E94FD">
    <w:name w:val="B6067CDF31ED4E689FDFA08CD03E94FD"/>
  </w:style>
  <w:style w:type="paragraph" w:customStyle="1" w:styleId="1BE4A3F8ADF2459BBD7F9208DE7C4DFA">
    <w:name w:val="1BE4A3F8ADF2459BBD7F9208DE7C4DFA"/>
  </w:style>
  <w:style w:type="paragraph" w:customStyle="1" w:styleId="9A3A5F95EC884A4D94DBF50DDB886AE8">
    <w:name w:val="9A3A5F95EC884A4D94DBF50DDB886AE8"/>
  </w:style>
  <w:style w:type="paragraph" w:customStyle="1" w:styleId="8262D29589EE4971BEF2176ABDA5D90C">
    <w:name w:val="8262D29589EE4971BEF2176ABDA5D90C"/>
  </w:style>
  <w:style w:type="paragraph" w:customStyle="1" w:styleId="6A32F79EE4E94A7082793CCA71D0F661">
    <w:name w:val="6A32F79EE4E94A7082793CCA71D0F661"/>
  </w:style>
  <w:style w:type="paragraph" w:customStyle="1" w:styleId="C2F37475DBAD4F8283232B1005F48F76">
    <w:name w:val="C2F37475DBAD4F8283232B1005F48F76"/>
  </w:style>
  <w:style w:type="paragraph" w:customStyle="1" w:styleId="B31DF8B6D4F04AD8BF44A3AAEEC2ECA9">
    <w:name w:val="B31DF8B6D4F04AD8BF44A3AAEEC2ECA9"/>
  </w:style>
  <w:style w:type="paragraph" w:customStyle="1" w:styleId="203E91AC039A4465BA3C5A9EDD3D1573">
    <w:name w:val="203E91AC039A4465BA3C5A9EDD3D1573"/>
  </w:style>
  <w:style w:type="paragraph" w:customStyle="1" w:styleId="588AB2D652C746D1AE3288D535882895">
    <w:name w:val="588AB2D652C746D1AE3288D535882895"/>
  </w:style>
  <w:style w:type="paragraph" w:customStyle="1" w:styleId="A8873385C920484D8F6DEA9B928EB80D">
    <w:name w:val="A8873385C920484D8F6DEA9B928EB80D"/>
  </w:style>
  <w:style w:type="paragraph" w:customStyle="1" w:styleId="8B7377813F894C08AA120D03A7894351">
    <w:name w:val="8B7377813F894C08AA120D03A7894351"/>
  </w:style>
  <w:style w:type="paragraph" w:customStyle="1" w:styleId="FF0C7358EA174EE5955F1103E7FE4B93">
    <w:name w:val="FF0C7358EA174EE5955F1103E7FE4B93"/>
  </w:style>
  <w:style w:type="paragraph" w:customStyle="1" w:styleId="C82F96EF40BF4D43993EDFDA1387EF9B">
    <w:name w:val="C82F96EF40BF4D43993EDFDA1387EF9B"/>
  </w:style>
  <w:style w:type="paragraph" w:customStyle="1" w:styleId="B91F95E9BFA34A4B84B54E3F54484532">
    <w:name w:val="B91F95E9BFA34A4B84B54E3F54484532"/>
  </w:style>
  <w:style w:type="paragraph" w:customStyle="1" w:styleId="EA6E26E046594ABC9CDBFBB463ACF573">
    <w:name w:val="EA6E26E046594ABC9CDBFBB463ACF573"/>
  </w:style>
  <w:style w:type="paragraph" w:customStyle="1" w:styleId="2D78048ECF7E4FE4975714856F97C806">
    <w:name w:val="2D78048ECF7E4FE4975714856F97C806"/>
  </w:style>
  <w:style w:type="paragraph" w:customStyle="1" w:styleId="677D42F4969C471BA08BF4378025AE93">
    <w:name w:val="677D42F4969C471BA08BF4378025AE93"/>
  </w:style>
  <w:style w:type="paragraph" w:customStyle="1" w:styleId="EE479E0732C348D49E6DC64B94CE42C8">
    <w:name w:val="EE479E0732C348D49E6DC64B94CE42C8"/>
  </w:style>
  <w:style w:type="paragraph" w:customStyle="1" w:styleId="977459B7DC8043038718FD150CD5E963">
    <w:name w:val="977459B7DC8043038718FD150CD5E963"/>
  </w:style>
  <w:style w:type="paragraph" w:customStyle="1" w:styleId="E726B1202F8E45F7B7A73CD6AAB820E1">
    <w:name w:val="E726B1202F8E45F7B7A73CD6AAB820E1"/>
  </w:style>
  <w:style w:type="paragraph" w:customStyle="1" w:styleId="63A3E61F1CA94B1F82A94054A25FFBEA">
    <w:name w:val="63A3E61F1CA94B1F82A94054A25FFBEA"/>
  </w:style>
  <w:style w:type="paragraph" w:customStyle="1" w:styleId="2DC1D8803B1D4628B779F1EF7FBC0903">
    <w:name w:val="2DC1D8803B1D4628B779F1EF7FBC0903"/>
  </w:style>
  <w:style w:type="paragraph" w:customStyle="1" w:styleId="9FB5A0A769B64D8C96EE801E9F6FFD90">
    <w:name w:val="9FB5A0A769B64D8C96EE801E9F6FFD90"/>
  </w:style>
  <w:style w:type="paragraph" w:customStyle="1" w:styleId="4247371F3FCC4DC5B11CA400A8D73945">
    <w:name w:val="4247371F3FCC4DC5B11CA400A8D73945"/>
  </w:style>
  <w:style w:type="paragraph" w:customStyle="1" w:styleId="7A8093A1A5A645A28E3B5E27EEB3E423">
    <w:name w:val="7A8093A1A5A645A28E3B5E27EEB3E423"/>
  </w:style>
  <w:style w:type="paragraph" w:customStyle="1" w:styleId="B50B690177E345C28D878CF04B879DA0">
    <w:name w:val="B50B690177E345C28D878CF04B879DA0"/>
  </w:style>
  <w:style w:type="paragraph" w:customStyle="1" w:styleId="3FA8E014FA6E4AC584C5C6C1793B20CB">
    <w:name w:val="3FA8E014FA6E4AC584C5C6C1793B20CB"/>
    <w:rsid w:val="00DA0685"/>
  </w:style>
  <w:style w:type="paragraph" w:customStyle="1" w:styleId="C4D29CA0AD5D413E8958DFFA7234564F">
    <w:name w:val="C4D29CA0AD5D413E8958DFFA7234564F"/>
    <w:rsid w:val="00DA0685"/>
  </w:style>
  <w:style w:type="paragraph" w:customStyle="1" w:styleId="D90E5A951D9649118020369D4374C44A">
    <w:name w:val="D90E5A951D9649118020369D4374C44A"/>
    <w:rsid w:val="00DA0685"/>
  </w:style>
  <w:style w:type="paragraph" w:customStyle="1" w:styleId="4373724075CD4DADA395D6630C51B4FD">
    <w:name w:val="4373724075CD4DADA395D6630C51B4FD"/>
    <w:rsid w:val="00DA0685"/>
  </w:style>
  <w:style w:type="paragraph" w:customStyle="1" w:styleId="2A8DD0AA1A9B42EBB834707ED368715D">
    <w:name w:val="2A8DD0AA1A9B42EBB834707ED368715D"/>
    <w:rsid w:val="00DA0685"/>
  </w:style>
  <w:style w:type="paragraph" w:customStyle="1" w:styleId="A4C49591672B4CC9B162BB9EA4302B23">
    <w:name w:val="A4C49591672B4CC9B162BB9EA4302B23"/>
    <w:rsid w:val="00DA0685"/>
  </w:style>
  <w:style w:type="paragraph" w:customStyle="1" w:styleId="7AAE0788EE52412B8B1163D7CD9530F8">
    <w:name w:val="7AAE0788EE52412B8B1163D7CD9530F8"/>
    <w:rsid w:val="00DA0685"/>
  </w:style>
  <w:style w:type="paragraph" w:customStyle="1" w:styleId="FDEB0C73AA5D40A2805E9EE3310A5604">
    <w:name w:val="FDEB0C73AA5D40A2805E9EE3310A5604"/>
    <w:rsid w:val="00DA0685"/>
  </w:style>
  <w:style w:type="paragraph" w:customStyle="1" w:styleId="9E3704F5A19A46D7825FFD365B5648F8">
    <w:name w:val="9E3704F5A19A46D7825FFD365B5648F8"/>
    <w:rsid w:val="00DA0685"/>
  </w:style>
  <w:style w:type="paragraph" w:customStyle="1" w:styleId="E415A61CD7874A4FBDAB609EA1788DD2">
    <w:name w:val="E415A61CD7874A4FBDAB609EA1788DD2"/>
    <w:rsid w:val="00DA0685"/>
  </w:style>
  <w:style w:type="paragraph" w:customStyle="1" w:styleId="0B28B8FE9019493BA962A5A315173C13">
    <w:name w:val="0B28B8FE9019493BA962A5A315173C13"/>
    <w:rsid w:val="00DA0685"/>
  </w:style>
  <w:style w:type="paragraph" w:customStyle="1" w:styleId="B9B4D919CC4D4A0BA0F22A0D7C251744">
    <w:name w:val="B9B4D919CC4D4A0BA0F22A0D7C251744"/>
    <w:rsid w:val="00DA0685"/>
  </w:style>
  <w:style w:type="paragraph" w:customStyle="1" w:styleId="3E33CF58198642BDB529AFDE96A462D9">
    <w:name w:val="3E33CF58198642BDB529AFDE96A462D9"/>
    <w:rsid w:val="00DA0685"/>
  </w:style>
  <w:style w:type="paragraph" w:customStyle="1" w:styleId="9BEFF1A510AB4E8F90ADD29FA34CBC0C">
    <w:name w:val="9BEFF1A510AB4E8F90ADD29FA34CBC0C"/>
    <w:rsid w:val="00DA0685"/>
  </w:style>
  <w:style w:type="paragraph" w:customStyle="1" w:styleId="4C1501EA09A74F3E9C553F5F36216DEC">
    <w:name w:val="4C1501EA09A74F3E9C553F5F36216DEC"/>
    <w:rsid w:val="00DA0685"/>
  </w:style>
  <w:style w:type="paragraph" w:customStyle="1" w:styleId="82E35CA820D64AE4BCEDE7BEFB577053">
    <w:name w:val="82E35CA820D64AE4BCEDE7BEFB577053"/>
    <w:rsid w:val="00DA0685"/>
  </w:style>
  <w:style w:type="paragraph" w:customStyle="1" w:styleId="836C147264AF46FCBE171901C24227B2">
    <w:name w:val="836C147264AF46FCBE171901C24227B2"/>
    <w:rsid w:val="00DA0685"/>
  </w:style>
  <w:style w:type="paragraph" w:customStyle="1" w:styleId="2345C764E4C146AAA41513219A4F21AF">
    <w:name w:val="2345C764E4C146AAA41513219A4F21AF"/>
    <w:rsid w:val="00DA0685"/>
  </w:style>
  <w:style w:type="paragraph" w:customStyle="1" w:styleId="B0AFA0643BC14712A4575FEA69C4877F">
    <w:name w:val="B0AFA0643BC14712A4575FEA69C4877F"/>
    <w:rsid w:val="00DA0685"/>
  </w:style>
  <w:style w:type="paragraph" w:customStyle="1" w:styleId="AB38D075FDB54C90849414EFC4A9B97A">
    <w:name w:val="AB38D075FDB54C90849414EFC4A9B97A"/>
    <w:rsid w:val="00DA0685"/>
  </w:style>
  <w:style w:type="paragraph" w:customStyle="1" w:styleId="2E31E4C3957741F381F89E2862E30280">
    <w:name w:val="2E31E4C3957741F381F89E2862E30280"/>
    <w:rsid w:val="00DA0685"/>
  </w:style>
  <w:style w:type="paragraph" w:customStyle="1" w:styleId="56FCBAED91F3453DAD00893291FFB029">
    <w:name w:val="56FCBAED91F3453DAD00893291FFB029"/>
    <w:rsid w:val="00DA0685"/>
  </w:style>
  <w:style w:type="paragraph" w:customStyle="1" w:styleId="C4E1AAC9F2C44AD09BD297F28289952A">
    <w:name w:val="C4E1AAC9F2C44AD09BD297F28289952A"/>
    <w:rsid w:val="00DA0685"/>
  </w:style>
  <w:style w:type="paragraph" w:customStyle="1" w:styleId="EAA84AB16C7B4A14BB46FB35D4C5097B">
    <w:name w:val="EAA84AB16C7B4A14BB46FB35D4C5097B"/>
    <w:rsid w:val="00DA0685"/>
  </w:style>
  <w:style w:type="paragraph" w:customStyle="1" w:styleId="775D4FAEE0F64361B99A0184207DFFA6">
    <w:name w:val="775D4FAEE0F64361B99A0184207DFFA6"/>
    <w:rsid w:val="00DA0685"/>
  </w:style>
  <w:style w:type="paragraph" w:customStyle="1" w:styleId="C99F1F5CA6484BD1A3960741296F243C">
    <w:name w:val="C99F1F5CA6484BD1A3960741296F243C"/>
    <w:rsid w:val="00DA0685"/>
  </w:style>
  <w:style w:type="paragraph" w:customStyle="1" w:styleId="6AAC76F218814A2DB7B67306C04DB840">
    <w:name w:val="6AAC76F218814A2DB7B67306C04DB840"/>
    <w:rsid w:val="00DA0685"/>
  </w:style>
  <w:style w:type="paragraph" w:customStyle="1" w:styleId="450BBAA6A1F94AF192F1A7D6CA552BC2">
    <w:name w:val="450BBAA6A1F94AF192F1A7D6CA552BC2"/>
    <w:rsid w:val="00DA0685"/>
  </w:style>
  <w:style w:type="paragraph" w:customStyle="1" w:styleId="7B230A18E8A24795B5E2A8D39C4AFAA5">
    <w:name w:val="7B230A18E8A24795B5E2A8D39C4AFAA5"/>
    <w:rsid w:val="00DA0685"/>
  </w:style>
  <w:style w:type="paragraph" w:customStyle="1" w:styleId="299A0262DDDF49BAAC95424B7E8E7E5E">
    <w:name w:val="299A0262DDDF49BAAC95424B7E8E7E5E"/>
    <w:rsid w:val="00DA0685"/>
  </w:style>
  <w:style w:type="paragraph" w:customStyle="1" w:styleId="406A3ADCDDD84C5D97519A47720DB676">
    <w:name w:val="406A3ADCDDD84C5D97519A47720DB676"/>
    <w:rsid w:val="00DA0685"/>
  </w:style>
  <w:style w:type="paragraph" w:customStyle="1" w:styleId="0AAFC6A3005B4FC2883C61EA954F24F4">
    <w:name w:val="0AAFC6A3005B4FC2883C61EA954F24F4"/>
    <w:rsid w:val="00DA0685"/>
  </w:style>
  <w:style w:type="paragraph" w:customStyle="1" w:styleId="1BC7A68B4B5A452E8F7BB72E8E720F27">
    <w:name w:val="1BC7A68B4B5A452E8F7BB72E8E720F27"/>
    <w:rsid w:val="00DA0685"/>
  </w:style>
  <w:style w:type="paragraph" w:customStyle="1" w:styleId="36751A3995B14228A664D9DFE82B93DD">
    <w:name w:val="36751A3995B14228A664D9DFE82B93DD"/>
    <w:rsid w:val="00DA0685"/>
  </w:style>
  <w:style w:type="paragraph" w:customStyle="1" w:styleId="ACB23FD549AA4439A2681E96FD2098B7">
    <w:name w:val="ACB23FD549AA4439A2681E96FD2098B7"/>
    <w:rsid w:val="00DA0685"/>
  </w:style>
  <w:style w:type="paragraph" w:customStyle="1" w:styleId="F0DD9CE1AF57444591E7118682379262">
    <w:name w:val="F0DD9CE1AF57444591E7118682379262"/>
    <w:rsid w:val="00DA0685"/>
  </w:style>
  <w:style w:type="paragraph" w:customStyle="1" w:styleId="1180F813BC534479A69784AD41E227DC">
    <w:name w:val="1180F813BC534479A69784AD41E227DC"/>
    <w:rsid w:val="00DA0685"/>
  </w:style>
  <w:style w:type="paragraph" w:customStyle="1" w:styleId="8A7547A39F2D4E53B23395D680E1C5F2">
    <w:name w:val="8A7547A39F2D4E53B23395D680E1C5F2"/>
    <w:rsid w:val="00DA0685"/>
  </w:style>
  <w:style w:type="paragraph" w:customStyle="1" w:styleId="7DDC012A03F341D797BF29C440EA9EA7">
    <w:name w:val="7DDC012A03F341D797BF29C440EA9EA7"/>
    <w:rsid w:val="00DA0685"/>
  </w:style>
  <w:style w:type="paragraph" w:customStyle="1" w:styleId="28D814245BBE46899CFC5F9FF70A0DA7">
    <w:name w:val="28D814245BBE46899CFC5F9FF70A0DA7"/>
    <w:rsid w:val="00DA0685"/>
  </w:style>
  <w:style w:type="paragraph" w:customStyle="1" w:styleId="DA6316C82B264C1EA52618E0289ACCD1">
    <w:name w:val="DA6316C82B264C1EA52618E0289ACCD1"/>
    <w:rsid w:val="00DA0685"/>
  </w:style>
  <w:style w:type="paragraph" w:customStyle="1" w:styleId="326F5754E0F5445083F5115CE03FA267">
    <w:name w:val="326F5754E0F5445083F5115CE03FA267"/>
    <w:rsid w:val="00DA0685"/>
  </w:style>
  <w:style w:type="paragraph" w:customStyle="1" w:styleId="E12F95F5D22846FAB621E0E1B96B60BC">
    <w:name w:val="E12F95F5D22846FAB621E0E1B96B60BC"/>
    <w:rsid w:val="00DA0685"/>
  </w:style>
  <w:style w:type="paragraph" w:customStyle="1" w:styleId="38AF02F92BCC4A498E058084F833AE2C">
    <w:name w:val="38AF02F92BCC4A498E058084F833AE2C"/>
    <w:rsid w:val="00DA0685"/>
  </w:style>
  <w:style w:type="paragraph" w:customStyle="1" w:styleId="D9CC184284E649669375496931D7D6A1">
    <w:name w:val="D9CC184284E649669375496931D7D6A1"/>
    <w:rsid w:val="00DA0685"/>
  </w:style>
  <w:style w:type="paragraph" w:customStyle="1" w:styleId="34B8E14EA9D64A7DB279990E24206479">
    <w:name w:val="34B8E14EA9D64A7DB279990E24206479"/>
    <w:rsid w:val="00DA0685"/>
  </w:style>
  <w:style w:type="paragraph" w:customStyle="1" w:styleId="34B724C4406241BAA00247ADAF53F928">
    <w:name w:val="34B724C4406241BAA00247ADAF53F928"/>
    <w:rsid w:val="00DA0685"/>
  </w:style>
  <w:style w:type="paragraph" w:customStyle="1" w:styleId="04069397E0CD44F39A204373E55969CB">
    <w:name w:val="04069397E0CD44F39A204373E55969CB"/>
    <w:rsid w:val="00DA0685"/>
  </w:style>
  <w:style w:type="paragraph" w:customStyle="1" w:styleId="DEAAE207ADA14B24BBDD07FB28A61E15">
    <w:name w:val="DEAAE207ADA14B24BBDD07FB28A61E15"/>
    <w:rsid w:val="00DA0685"/>
  </w:style>
  <w:style w:type="paragraph" w:customStyle="1" w:styleId="813F230DB27C4F858B25F03F0D94824B">
    <w:name w:val="813F230DB27C4F858B25F03F0D94824B"/>
    <w:rsid w:val="00DA0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Jalan xxxxxx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TF10002132</Template>
  <TotalTime>81</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Dika Hastanto</dc:creator>
  <cp:keywords/>
  <cp:lastModifiedBy>dika hastanto</cp:lastModifiedBy>
  <cp:revision>4</cp:revision>
  <cp:lastPrinted>2019-05-01T08:39:00Z</cp:lastPrinted>
  <dcterms:created xsi:type="dcterms:W3CDTF">2019-05-01T08:27:00Z</dcterms:created>
  <dcterms:modified xsi:type="dcterms:W3CDTF">2019-05-01T09:48:00Z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